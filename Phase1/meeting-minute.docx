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3AD" w:rsidRDefault="009043AD">
      <w:r>
        <w:t xml:space="preserve">9-11: </w:t>
      </w:r>
    </w:p>
    <w:p w:rsidR="00AB2889" w:rsidRDefault="005B39E6" w:rsidP="009043AD">
      <w:pPr>
        <w:pStyle w:val="ListParagraph"/>
        <w:numPr>
          <w:ilvl w:val="0"/>
          <w:numId w:val="1"/>
        </w:numPr>
      </w:pPr>
      <w:r>
        <w:t xml:space="preserve">We drafted the </w:t>
      </w:r>
      <w:r w:rsidR="009043AD">
        <w:t>report</w:t>
      </w:r>
      <w:r>
        <w:t xml:space="preserve"> and updated our </w:t>
      </w:r>
      <w:r w:rsidR="007C1568">
        <w:t xml:space="preserve">MS </w:t>
      </w:r>
      <w:r>
        <w:t xml:space="preserve">VISIO </w:t>
      </w:r>
      <w:r w:rsidR="007C1568">
        <w:t>Interface Map Diagram</w:t>
      </w:r>
      <w:r>
        <w:t>.</w:t>
      </w:r>
      <w:bookmarkStart w:id="0" w:name="_GoBack"/>
      <w:bookmarkEnd w:id="0"/>
      <w:r>
        <w:t xml:space="preserve"> </w:t>
      </w:r>
    </w:p>
    <w:sectPr w:rsidR="00AB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F5989"/>
    <w:multiLevelType w:val="hybridMultilevel"/>
    <w:tmpl w:val="BB1CBA02"/>
    <w:lvl w:ilvl="0" w:tplc="906C174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65"/>
    <w:rsid w:val="00124E8E"/>
    <w:rsid w:val="005B39E6"/>
    <w:rsid w:val="007C1568"/>
    <w:rsid w:val="009043AD"/>
    <w:rsid w:val="00A57165"/>
    <w:rsid w:val="00DA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4E08"/>
  <w15:chartTrackingRefBased/>
  <w15:docId w15:val="{C97AA414-D92E-4793-BECC-F4D87C7A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B27BDF22</Template>
  <TotalTime>3</TotalTime>
  <Pages>1</Pages>
  <Words>11</Words>
  <Characters>67</Characters>
  <Application>Microsoft Office Word</Application>
  <DocSecurity>0</DocSecurity>
  <Lines>1</Lines>
  <Paragraphs>1</Paragraphs>
  <ScaleCrop>false</ScaleCrop>
  <Company>CSB/SJU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Kounniyom, Matthew A</dc:creator>
  <cp:keywords/>
  <dc:description/>
  <cp:lastModifiedBy>Matthew Kounniyom</cp:lastModifiedBy>
  <cp:revision>4</cp:revision>
  <dcterms:created xsi:type="dcterms:W3CDTF">2016-09-12T00:47:00Z</dcterms:created>
  <dcterms:modified xsi:type="dcterms:W3CDTF">2016-09-12T00:50:00Z</dcterms:modified>
</cp:coreProperties>
</file>